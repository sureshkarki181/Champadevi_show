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9E" w:rsidRPr="00494C2E" w:rsidRDefault="001801B6" w:rsidP="00BB119E">
      <w:pPr>
        <w:pStyle w:val="NoSpacing"/>
        <w:jc w:val="center"/>
        <w:rPr>
          <w:b/>
          <w:color w:val="0070C0"/>
          <w:szCs w:val="32"/>
        </w:rPr>
      </w:pPr>
      <w:r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-244475</wp:posOffset>
                </wp:positionV>
                <wp:extent cx="1076325" cy="1061720"/>
                <wp:effectExtent l="26035" t="22225" r="40640" b="49530"/>
                <wp:wrapNone/>
                <wp:docPr id="1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325" cy="1061720"/>
                          <a:chOff x="11085" y="1452"/>
                          <a:chExt cx="3465" cy="3450"/>
                        </a:xfrm>
                      </wpg:grpSpPr>
                      <wps:wsp>
                        <wps:cNvPr id="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2867" y="3744"/>
                            <a:ext cx="948" cy="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78B" w:rsidRPr="0055278B" w:rsidRDefault="0055278B">
                              <w:pPr>
                                <w:rPr>
                                  <w:rFonts w:ascii="Preeti" w:hAnsi="Preet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84"/>
                        <wpg:cNvGrpSpPr>
                          <a:grpSpLocks/>
                        </wpg:cNvGrpSpPr>
                        <wpg:grpSpPr bwMode="auto">
                          <a:xfrm>
                            <a:off x="11085" y="1452"/>
                            <a:ext cx="3465" cy="3450"/>
                            <a:chOff x="11085" y="1452"/>
                            <a:chExt cx="3465" cy="3450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0" y="3744"/>
                              <a:ext cx="73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78B" w:rsidRPr="0055278B" w:rsidRDefault="0055278B">
                                <w:pPr>
                                  <w:rPr>
                                    <w:rFonts w:ascii="Preeti" w:hAnsi="Preet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11085" y="1452"/>
                              <a:ext cx="3465" cy="3450"/>
                              <a:chOff x="11085" y="1452"/>
                              <a:chExt cx="3465" cy="3450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9" descr="Description: Clipart - open &lt;strong&gt;book&lt;/strong&gt;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486" y="3022"/>
                                <a:ext cx="6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g:grpSp>
                            <wpg:cNvPr id="7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085" y="1452"/>
                                <a:ext cx="3465" cy="3450"/>
                                <a:chOff x="6960" y="3210"/>
                                <a:chExt cx="3465" cy="3450"/>
                              </a:xfrm>
                            </wpg:grpSpPr>
                            <wpg:grpSp>
                              <wpg:cNvPr id="8" name="Group 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815" y="4065"/>
                                  <a:ext cx="1761" cy="1860"/>
                                  <a:chOff x="2326" y="3639"/>
                                  <a:chExt cx="2122" cy="1958"/>
                                </a:xfrm>
                              </wpg:grpSpPr>
                              <wps:wsp>
                                <wps:cNvPr id="9" name="Isosceles Triangle 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33" y="3639"/>
                                    <a:ext cx="2115" cy="151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38100" algn="ctr">
                                    <a:solidFill>
                                      <a:srgbClr val="7030A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10A31" w:rsidRDefault="00E10A31" w:rsidP="00E10A3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Isosceles Triangle 3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26" y="4084"/>
                                    <a:ext cx="2115" cy="151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38100" algn="ctr">
                                    <a:solidFill>
                                      <a:srgbClr val="7030A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10A31" w:rsidRDefault="00E10A31" w:rsidP="00E10A3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60" y="3210"/>
                                  <a:ext cx="3465" cy="3450"/>
                                  <a:chOff x="6960" y="3210"/>
                                  <a:chExt cx="3465" cy="3450"/>
                                </a:xfrm>
                              </wpg:grpSpPr>
                              <wpg:grpSp>
                                <wpg:cNvPr id="12" name="Group 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60" y="3210"/>
                                    <a:ext cx="3465" cy="3450"/>
                                    <a:chOff x="6960" y="3210"/>
                                    <a:chExt cx="3465" cy="3450"/>
                                  </a:xfrm>
                                </wpg:grpSpPr>
                                <wpg:grpSp>
                                  <wpg:cNvPr id="13" name="Group 7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60" y="3210"/>
                                      <a:ext cx="3465" cy="3450"/>
                                      <a:chOff x="6960" y="3210"/>
                                      <a:chExt cx="3465" cy="3450"/>
                                    </a:xfrm>
                                  </wpg:grpSpPr>
                                  <wps:wsp>
                                    <wps:cNvPr id="14" name="AutoShap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60" y="3210"/>
                                        <a:ext cx="3465" cy="3450"/>
                                      </a:xfrm>
                                      <a:prstGeom prst="donut">
                                        <a:avLst>
                                          <a:gd name="adj" fmla="val 15376"/>
                                        </a:avLst>
                                      </a:prstGeom>
                                      <a:solidFill>
                                        <a:srgbClr val="4BACC6"/>
                                      </a:solidFill>
                                      <a:ln w="38100">
                                        <a:solidFill>
                                          <a:srgbClr val="F2F2F2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>
                                        <a:outerShdw dist="28398" dir="3806097" algn="ctr" rotWithShape="0">
                                          <a:srgbClr val="205867">
                                            <a:alpha val="50000"/>
                                          </a:srgbClr>
                                        </a:outerShdw>
                                      </a:effec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WordArt 31"/>
                                    <wps:cNvSpPr txBox="1">
                                      <a:spLocks noChangeArrowheads="1" noChangeShapeType="1" noTextEdit="1"/>
                                    </wps:cNvSpPr>
                                    <wps:spPr bwMode="auto">
                                      <a:xfrm>
                                        <a:off x="7185" y="3435"/>
                                        <a:ext cx="3030" cy="2880"/>
                                      </a:xfrm>
                                      <a:prstGeom prst="rect">
                                        <a:avLst/>
                                      </a:prstGeom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01B6" w:rsidRDefault="001801B6" w:rsidP="001801B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Preeti" w:hAnsi="Preeti"/>
                                              <w:color w:val="000000"/>
                                              <w:sz w:val="96"/>
                                              <w:szCs w:val="96"/>
                                              <w14:textOutline w14:w="9525" w14:cap="flat" w14:cmpd="sng" w14:algn="ctr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&gt;L hfNkfb]jL cfwf/e"t ljBfno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numCol="1" fromWordArt="1">
                                      <a:prstTxWarp prst="textArchUp">
                                        <a:avLst>
                                          <a:gd name="adj" fmla="val 10133339"/>
                                        </a:avLst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16" name="WordArt 55"/>
                                  <wps:cNvSpPr txBox="1">
                                    <a:spLocks noChangeArrowheads="1" noChangeShapeType="1" noTextEdit="1"/>
                                  </wps:cNvSpPr>
                                  <wps:spPr bwMode="auto">
                                    <a:xfrm>
                                      <a:off x="7215" y="3309"/>
                                      <a:ext cx="2955" cy="320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01B6" w:rsidRDefault="001801B6" w:rsidP="001801B6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Preeti" w:hAnsi="Preeti"/>
                                            <w:color w:val="000000"/>
                                            <w:sz w:val="80"/>
                                            <w:szCs w:val="80"/>
                                            <w14:textOutline w14:w="9525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rDkfb]jL–! knfk',cf]vn9'+uf</w:t>
                                        </w:r>
                                      </w:p>
                                    </w:txbxContent>
                                  </wps:txbx>
                                  <wps:bodyPr spcFirstLastPara="1" wrap="square" numCol="1" fromWordArt="1">
                                    <a:prstTxWarp prst="textArchDown">
                                      <a:avLst>
                                        <a:gd name="adj" fmla="val 1341174"/>
                                      </a:avLst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17" name="AutoShap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22" y="5152"/>
                                    <a:ext cx="223" cy="308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AutoShap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065" y="5152"/>
                                    <a:ext cx="269" cy="269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left:0;text-align:left;margin-left:-20.45pt;margin-top:-19.25pt;width:84.75pt;height:83.6pt;z-index:251657728" coordorigin="11085,1452" coordsize="3465,3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27" type="#_x0000_t202" style="position:absolute;left:12867;top:3744;width:94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55278B" w:rsidRPr="0055278B" w:rsidRDefault="0055278B">
                        <w:pPr>
                          <w:rPr>
                            <w:rFonts w:ascii="Preeti" w:hAnsi="Preeti"/>
                          </w:rPr>
                        </w:pPr>
                      </w:p>
                    </w:txbxContent>
                  </v:textbox>
                </v:shape>
                <v:group id="Group 84" o:spid="_x0000_s1028" style="position:absolute;left:11085;top:1452;width:3465;height:3450" coordorigin="11085,1452" coordsize="34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63" o:spid="_x0000_s1029" type="#_x0000_t202" style="position:absolute;left:11940;top:3744;width:73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  <v:textbox>
                      <w:txbxContent>
                        <w:p w:rsidR="0055278B" w:rsidRPr="0055278B" w:rsidRDefault="0055278B">
                          <w:pPr>
                            <w:rPr>
                              <w:rFonts w:ascii="Preeti" w:hAnsi="Preeti"/>
                            </w:rPr>
                          </w:pPr>
                        </w:p>
                      </w:txbxContent>
                    </v:textbox>
                  </v:shape>
                  <v:group id="Group 83" o:spid="_x0000_s1030" style="position:absolute;left:11085;top:1452;width:3465;height:3450" coordorigin="11085,1452" coordsize="34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" o:spid="_x0000_s1031" type="#_x0000_t75" alt="Description: Clipart - open &lt;strong&gt;book&lt;/strong&gt;" style="position:absolute;left:12486;top:3022;width:65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uXozEAAAA2gAAAA8AAABkcnMvZG93bnJldi54bWxEj09rAjEUxO8Fv0N4Qi9FsysishpFWgoW&#10;T9q64O2xeftHNy9LEnX77Y1Q6HGYmd8wy3VvWnEj5xvLCtJxAoK4sLrhSsHP9+doDsIHZI2tZVLw&#10;Sx7Wq8HLEjNt77yn2yFUIkLYZ6igDqHLpPRFTQb92HbE0SutMxiidJXUDu8Rblo5SZKZNNhwXKix&#10;o/eaisvhahR8XEv7VubnaXo6uun2azfp89Qo9TrsNwsQgfrwH/5rb7WCGTyvxBsgV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AuXozEAAAA2gAAAA8AAAAAAAAAAAAAAAAA&#10;nwIAAGRycy9kb3ducmV2LnhtbFBLBQYAAAAABAAEAPcAAACQAwAAAAA=&#10;">
                      <v:imagedata r:id="rId8" o:title="strong&gt;"/>
                    </v:shape>
                    <v:group id="Group 82" o:spid="_x0000_s1032" style="position:absolute;left:11085;top:1452;width:3465;height:3450" coordorigin="6960,3210" coordsize="34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76" o:spid="_x0000_s1033" style="position:absolute;left:7815;top:4065;width:1761;height:1860" coordorigin="2326,3639" coordsize="2122,1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" o:spid="_x0000_s1034" type="#_x0000_t5" style="position:absolute;left:2333;top:3639;width:2115;height:1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moesIA&#10;AADaAAAADwAAAGRycy9kb3ducmV2LnhtbESPQWsCMRSE7wX/Q3iCl1KT7UHq1ihFUHrSVtv7Y/O6&#10;Wdy8LEnU2F/fFAo9DjPzDbNYZdeLC4XYedZQTRUI4sabjlsNH8fNwxOImJAN9p5Jw40irJajuwXW&#10;xl/5nS6H1IoC4VijBpvSUEsZG0sO49QPxMX78sFhKjK00gS8Frjr5aNSM+mw47JgcaC1peZ0ODsN&#10;6m23O1Xhvs3f1d5/2q1tospaT8b55RlEopz+w3/tV6NhDr9Xyg2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ah6wgAAANoAAAAPAAAAAAAAAAAAAAAAAJgCAABkcnMvZG93&#10;bnJldi54bWxQSwUGAAAAAAQABAD1AAAAhwMAAAAA&#10;" filled="f" strokecolor="#7030a0" strokeweight="3pt">
                          <v:textbox>
                            <w:txbxContent>
                              <w:p w:rsidR="00E10A31" w:rsidRDefault="00E10A31" w:rsidP="00E10A3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Isosceles Triangle 3" o:spid="_x0000_s1035" type="#_x0000_t5" style="position:absolute;left:2326;top:4084;width:2115;height:151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mu8MA&#10;AADbAAAADwAAAGRycy9kb3ducmV2LnhtbESPQW/CMAyF75P4D5GRdhvpkBioIyAEgu06Nomr1XhN&#10;tcYpTSgtvx4fJnGz9Z7f+7xc975WHbWxCmzgdZKBIi6Crbg08PO9f1mAignZYh2YDAwUYb0aPS0x&#10;t+HKX9QdU6kkhGOOBlxKTa51LBx5jJPQEIv2G1qPSda21LbFq4T7Wk+z7E17rFgaHDa0dVT8HS/e&#10;wPwwzDazXeH07Twc0iKeslP3YczzuN+8g0rUp4f5//rTCr7Qyy8ygF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omu8MAAADbAAAADwAAAAAAAAAAAAAAAACYAgAAZHJzL2Rv&#10;d25yZXYueG1sUEsFBgAAAAAEAAQA9QAAAIgDAAAAAA==&#10;" filled="f" strokecolor="#7030a0" strokeweight="3pt">
                          <v:textbox>
                            <w:txbxContent>
                              <w:p w:rsidR="00E10A31" w:rsidRDefault="00E10A31" w:rsidP="00E10A3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81" o:spid="_x0000_s1036" style="position:absolute;left:6960;top:3210;width:3465;height:3450" coordorigin="6960,3210" coordsize="34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80" o:spid="_x0000_s1037" style="position:absolute;left:6960;top:3210;width:3465;height:3450" coordorigin="6960,3210" coordsize="34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group id="Group 78" o:spid="_x0000_s1038" style="position:absolute;left:6960;top:3210;width:3465;height:3450" coordorigin="6960,3210" coordsize="34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AutoShape 32" o:spid="_x0000_s1039" type="#_x0000_t23" style="position:absolute;left:6960;top:3210;width:3465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ichb8A&#10;AADbAAAADwAAAGRycy9kb3ducmV2LnhtbERPzYrCMBC+C75DGMGbpruIuF2jiCAqerHuA8w2Y1O2&#10;mZQm29a3N4LgbT6+31mue1uJlhpfOlbwMU1AEOdOl1wo+LnuJgsQPiBrrByTgjt5WK+GgyWm2nV8&#10;oTYLhYgh7FNUYEKoUyl9bsiin7qaOHI311gMETaF1A12MdxW8jNJ5tJiybHBYE1bQ/lf9m8VJO3p&#10;7q63r2N+6fgkze/GnPedUuNRv/kGEagPb/HLfdBx/gyev8Q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SJyFvwAAANsAAAAPAAAAAAAAAAAAAAAAAJgCAABkcnMvZG93bnJl&#10;di54bWxQSwUGAAAAAAQABAD1AAAAhAMAAAAA&#10;" adj="3307" fillcolor="#4bacc6" strokecolor="#f2f2f2" strokeweight="3pt">
                              <v:shadow on="t" color="#205867" opacity=".5" offset="1pt"/>
                            </v:shape>
                            <v:shape id="WordArt 31" o:spid="_x0000_s1040" type="#_x0000_t202" style="position:absolute;left:7185;top:3435;width:303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          <o:lock v:ext="edit" shapetype="t"/>
                              <v:textbox style="mso-fit-shape-to-text:t">
                                <w:txbxContent>
                                  <w:p w:rsidR="001801B6" w:rsidRDefault="001801B6" w:rsidP="001801B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Preeti" w:hAnsi="Preeti"/>
                                        <w:color w:val="000000"/>
                                        <w:sz w:val="96"/>
                                        <w:szCs w:val="96"/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&gt;L hfNkfb]jL cfwf/e"t ljBfno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WordArt 55" o:spid="_x0000_s1041" type="#_x0000_t202" style="position:absolute;left:7215;top:3309;width:295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        <o:lock v:ext="edit" shapetype="t"/>
                            <v:textbox style="mso-fit-shape-to-text:t">
                              <w:txbxContent>
                                <w:p w:rsidR="001801B6" w:rsidRDefault="001801B6" w:rsidP="001801B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Preeti" w:hAnsi="Preeti"/>
                                      <w:color w:val="000000"/>
                                      <w:sz w:val="80"/>
                                      <w:szCs w:val="8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rDkfb]jL–! knfk',cf]vn9'+uf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AutoShape 46" o:spid="_x0000_s1042" style="position:absolute;left:10022;top:5152;width:223;height:308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Bpw8IA&#10;AADbAAAADwAAAGRycy9kb3ducmV2LnhtbERPS2sCMRC+F/wPYYTealYtPlajiMVSehFfiLdhM24W&#10;N5NlE9dtf31TKPQ2H99z5svWlqKh2heOFfR7CQjizOmCcwXHw+ZlAsIHZI2lY1LwRR6Wi87THFPt&#10;HryjZh9yEUPYp6jAhFClUvrMkEXfcxVx5K6uthgirHOpa3zEcFvKQZKMpMWCY4PBitaGstv+bhV8&#10;vo0aaS6r6ffrSb8PcXserj0r9dxtVzMQgdrwL/5zf+g4fwy/v8QD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GnDwgAAANsAAAAPAAAAAAAAAAAAAAAAAJgCAABkcnMvZG93&#10;bnJldi54bWxQSwUGAAAAAAQABAD1AAAAhwMAAAAA&#10;" path="m,3831r3812,l5022,,6188,3831r3812,l6906,6169r1166,3831l5022,7630,1928,10000,3094,6169,,3831xe">
                          <v:stroke joinstyle="miter"/>
                          <v:path o:connecttype="custom" o:connectlocs="0,118;85,118;112,0;138,118;223,118;154,190;180,308;112,235;43,308;69,190;0,118" o:connectangles="0,0,0,0,0,0,0,0,0,0,0"/>
                        </v:shape>
                        <v:shape id="AutoShape 35" o:spid="_x0000_s1043" style="position:absolute;left:7065;top:5152;width:269;height:269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/9scYA&#10;AADbAAAADwAAAGRycy9kb3ducmV2LnhtbESPT2vCQBDF7wW/wzJCb3XjH6SNriKKpfRStBXxNmSn&#10;2dDsbMhuY+yn7xwKvc3w3rz3m+W697XqqI1VYAPjUQaKuAi24tLAx/v+4RFUTMgW68Bk4EYR1qvB&#10;3RJzG658oO6YSiUhHHM04FJqcq1j4chjHIWGWLTP0HpMsralti1eJdzXepJlc+2xYmlw2NDWUfF1&#10;/PYGXnfzTrvL5ulndrLPU3w7T7eRjbkf9psFqER9+jf/Xb9YwRdY+UU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/9scYAAADbAAAADwAAAAAAAAAAAAAAAACYAgAAZHJz&#10;L2Rvd25yZXYueG1sUEsFBgAAAAAEAAQA9QAAAIsDAAAAAA==&#10;" path="m,3829r3829,l5019,,6171,3829r3829,l6914,6171r1190,3829l5019,7621,1896,10000,3086,6171,,3829xe">
                          <v:stroke joinstyle="miter"/>
                          <v:path o:connecttype="custom" o:connectlocs="0,103;103,103;135,0;166,103;269,103;186,166;218,269;135,205;51,269;83,166;0,103" o:connectangles="0,0,0,0,0,0,0,0,0,0,0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AA3525">
        <w:rPr>
          <w:rFonts w:ascii="Preeti" w:hAnsi="Preeti"/>
          <w:b/>
          <w:color w:val="0070C0"/>
          <w:szCs w:val="32"/>
        </w:rPr>
        <w:t xml:space="preserve">       </w:t>
      </w:r>
      <w:r w:rsidR="00BB119E" w:rsidRPr="00494C2E">
        <w:rPr>
          <w:rFonts w:ascii="Preeti" w:hAnsi="Preeti"/>
          <w:b/>
          <w:color w:val="0070C0"/>
          <w:szCs w:val="32"/>
        </w:rPr>
        <w:t>&gt;L hfNkfb]jL cfwf/e"t ljBfno dxf?b|eGHofË</w:t>
      </w:r>
    </w:p>
    <w:p w:rsidR="00BB119E" w:rsidRPr="00494C2E" w:rsidRDefault="00F241DD" w:rsidP="00BB119E">
      <w:pPr>
        <w:tabs>
          <w:tab w:val="left" w:pos="1780"/>
        </w:tabs>
        <w:spacing w:after="0" w:line="240" w:lineRule="auto"/>
        <w:jc w:val="center"/>
        <w:rPr>
          <w:rFonts w:ascii="Preeti" w:hAnsi="Preeti"/>
          <w:b/>
          <w:color w:val="0070C0"/>
          <w:szCs w:val="32"/>
        </w:rPr>
      </w:pPr>
      <w:r w:rsidRPr="00494C2E">
        <w:rPr>
          <w:rFonts w:ascii="Preeti" w:hAnsi="Preeti"/>
          <w:b/>
          <w:color w:val="0070C0"/>
          <w:szCs w:val="32"/>
        </w:rPr>
        <w:t xml:space="preserve">      </w:t>
      </w:r>
      <w:r w:rsidR="00AA3525">
        <w:rPr>
          <w:rFonts w:ascii="Preeti" w:hAnsi="Preeti"/>
          <w:b/>
          <w:color w:val="0070C0"/>
          <w:szCs w:val="32"/>
        </w:rPr>
        <w:t xml:space="preserve">    </w:t>
      </w:r>
      <w:r w:rsidR="00BB119E" w:rsidRPr="00494C2E">
        <w:rPr>
          <w:rFonts w:ascii="Preeti" w:hAnsi="Preeti"/>
          <w:b/>
          <w:color w:val="0070C0"/>
          <w:szCs w:val="32"/>
        </w:rPr>
        <w:t xml:space="preserve">rDkfb]jL </w:t>
      </w:r>
      <w:r w:rsidR="00BF7CD9" w:rsidRPr="00494C2E">
        <w:rPr>
          <w:rFonts w:ascii="Preeti" w:hAnsi="Preeti"/>
          <w:b/>
          <w:color w:val="0070C0"/>
          <w:szCs w:val="32"/>
        </w:rPr>
        <w:t xml:space="preserve">–!, knfk', cf]vn9'Ëf   </w:t>
      </w:r>
      <w:r w:rsidR="001801B6">
        <w:rPr>
          <w:rFonts w:ascii="Preeti" w:hAnsi="Preeti"/>
          <w:b/>
          <w:color w:val="0070C0"/>
          <w:szCs w:val="32"/>
        </w:rPr>
        <w:t>k"0f{fÍ M%</w:t>
      </w:r>
      <w:r w:rsidR="00D30CAE" w:rsidRPr="00494C2E">
        <w:rPr>
          <w:rFonts w:ascii="Preeti" w:hAnsi="Preeti"/>
          <w:b/>
          <w:color w:val="0070C0"/>
          <w:szCs w:val="32"/>
        </w:rPr>
        <w:t>)</w:t>
      </w:r>
    </w:p>
    <w:p w:rsidR="00BB119E" w:rsidRPr="00494C2E" w:rsidRDefault="00BB119E" w:rsidP="00BB119E">
      <w:pPr>
        <w:tabs>
          <w:tab w:val="left" w:pos="1780"/>
        </w:tabs>
        <w:spacing w:after="0" w:line="240" w:lineRule="auto"/>
        <w:rPr>
          <w:rFonts w:ascii="Preeti" w:hAnsi="Preeti"/>
          <w:b/>
          <w:color w:val="0070C0"/>
          <w:szCs w:val="32"/>
        </w:rPr>
      </w:pPr>
      <w:r w:rsidRPr="00494C2E">
        <w:rPr>
          <w:rFonts w:ascii="Preeti" w:hAnsi="Preeti"/>
          <w:b/>
          <w:color w:val="0070C0"/>
          <w:szCs w:val="32"/>
        </w:rPr>
        <w:t xml:space="preserve">                        </w:t>
      </w:r>
      <w:r w:rsidR="00B71948" w:rsidRPr="00494C2E">
        <w:rPr>
          <w:rFonts w:ascii="Preeti" w:hAnsi="Preeti"/>
          <w:b/>
          <w:color w:val="0070C0"/>
          <w:szCs w:val="32"/>
        </w:rPr>
        <w:t xml:space="preserve"> :yfM @)%!            </w:t>
      </w:r>
      <w:r w:rsidR="001801B6">
        <w:rPr>
          <w:rFonts w:ascii="Preeti" w:hAnsi="Preeti"/>
          <w:b/>
          <w:color w:val="0070C0"/>
          <w:szCs w:val="32"/>
        </w:rPr>
        <w:t>ptL{0f{fÍM !*</w:t>
      </w:r>
    </w:p>
    <w:p w:rsidR="00BB119E" w:rsidRPr="00494C2E" w:rsidRDefault="00BF7CD9" w:rsidP="00BF7CD9">
      <w:pPr>
        <w:pBdr>
          <w:bottom w:val="single" w:sz="12" w:space="1" w:color="auto"/>
        </w:pBdr>
        <w:tabs>
          <w:tab w:val="left" w:pos="1780"/>
        </w:tabs>
        <w:spacing w:after="0" w:line="240" w:lineRule="auto"/>
        <w:rPr>
          <w:rFonts w:ascii="Preeti" w:hAnsi="Preeti"/>
          <w:b/>
          <w:color w:val="0070C0"/>
          <w:szCs w:val="32"/>
        </w:rPr>
      </w:pPr>
      <w:r w:rsidRPr="00494C2E">
        <w:rPr>
          <w:rFonts w:ascii="Preeti" w:hAnsi="Preeti"/>
          <w:b/>
          <w:color w:val="0070C0"/>
          <w:szCs w:val="32"/>
        </w:rPr>
        <w:t xml:space="preserve">                </w:t>
      </w:r>
      <w:r w:rsidR="00B71948" w:rsidRPr="00494C2E">
        <w:rPr>
          <w:rFonts w:ascii="Preeti" w:hAnsi="Preeti"/>
          <w:b/>
          <w:color w:val="0070C0"/>
          <w:szCs w:val="32"/>
        </w:rPr>
        <w:t xml:space="preserve">  </w:t>
      </w:r>
      <w:r w:rsidR="00D30CAE" w:rsidRPr="00494C2E">
        <w:rPr>
          <w:rFonts w:ascii="Preeti" w:hAnsi="Preeti"/>
          <w:b/>
          <w:color w:val="0070C0"/>
          <w:szCs w:val="32"/>
        </w:rPr>
        <w:t>Aflif{s</w:t>
      </w:r>
      <w:r w:rsidR="001801B6">
        <w:rPr>
          <w:rFonts w:ascii="Preeti" w:hAnsi="Preeti"/>
          <w:b/>
          <w:color w:val="0070C0"/>
          <w:szCs w:val="32"/>
        </w:rPr>
        <w:t xml:space="preserve"> kl/Iff –@)*)</w:t>
      </w:r>
      <w:bookmarkStart w:id="0" w:name="_GoBack"/>
      <w:bookmarkEnd w:id="0"/>
    </w:p>
    <w:p w:rsidR="00BB119E" w:rsidRPr="00494C2E" w:rsidRDefault="00BB119E" w:rsidP="00BB119E">
      <w:pPr>
        <w:pBdr>
          <w:bottom w:val="single" w:sz="12" w:space="1" w:color="auto"/>
        </w:pBdr>
        <w:tabs>
          <w:tab w:val="left" w:pos="1780"/>
        </w:tabs>
        <w:spacing w:after="0" w:line="240" w:lineRule="auto"/>
        <w:rPr>
          <w:rFonts w:ascii="Preeti" w:hAnsi="Preeti"/>
          <w:b/>
          <w:color w:val="0070C0"/>
          <w:szCs w:val="32"/>
        </w:rPr>
      </w:pPr>
      <w:r w:rsidRPr="00494C2E">
        <w:rPr>
          <w:rFonts w:ascii="Preeti" w:hAnsi="Preeti"/>
          <w:b/>
          <w:color w:val="0070C0"/>
          <w:szCs w:val="32"/>
        </w:rPr>
        <w:t>sIff</w:t>
      </w:r>
      <w:r w:rsidR="000D33C6">
        <w:rPr>
          <w:rFonts w:ascii="Preeti" w:hAnsi="Preeti"/>
          <w:b/>
          <w:color w:val="0070C0"/>
          <w:szCs w:val="32"/>
        </w:rPr>
        <w:t xml:space="preserve"> M afnsIff</w:t>
      </w:r>
      <w:r w:rsidRPr="00494C2E">
        <w:rPr>
          <w:rFonts w:ascii="Preeti" w:hAnsi="Preeti"/>
          <w:b/>
          <w:color w:val="0070C0"/>
          <w:szCs w:val="32"/>
        </w:rPr>
        <w:t xml:space="preserve"> </w:t>
      </w:r>
      <w:r w:rsidR="00B71948" w:rsidRPr="00494C2E">
        <w:rPr>
          <w:rFonts w:ascii="Preeti" w:hAnsi="Preeti"/>
          <w:b/>
          <w:color w:val="0070C0"/>
          <w:szCs w:val="32"/>
        </w:rPr>
        <w:t xml:space="preserve">          </w:t>
      </w:r>
      <w:r w:rsidRPr="00494C2E">
        <w:rPr>
          <w:rFonts w:ascii="Preeti" w:hAnsi="Preeti"/>
          <w:b/>
          <w:color w:val="0070C0"/>
          <w:szCs w:val="32"/>
        </w:rPr>
        <w:t>ljifo M</w:t>
      </w:r>
      <w:r w:rsidR="00FF636F">
        <w:rPr>
          <w:rFonts w:ascii="Preeti" w:hAnsi="Preeti"/>
          <w:b/>
          <w:color w:val="0070C0"/>
          <w:szCs w:val="32"/>
        </w:rPr>
        <w:t>ul0ft</w:t>
      </w:r>
      <w:r w:rsidR="009C2B5F" w:rsidRPr="003C7D63">
        <w:rPr>
          <w:rFonts w:ascii="Cambria" w:hAnsi="Cambria"/>
          <w:b/>
          <w:color w:val="0070C0"/>
          <w:szCs w:val="32"/>
        </w:rPr>
        <w:t xml:space="preserve">          </w:t>
      </w:r>
      <w:r w:rsidRPr="00494C2E">
        <w:rPr>
          <w:rFonts w:ascii="Preeti" w:hAnsi="Preeti"/>
          <w:b/>
          <w:color w:val="0070C0"/>
          <w:szCs w:val="32"/>
        </w:rPr>
        <w:t xml:space="preserve">;do M </w:t>
      </w:r>
      <w:r w:rsidR="00D30CAE" w:rsidRPr="00494C2E">
        <w:rPr>
          <w:rFonts w:ascii="Preeti" w:hAnsi="Preeti"/>
          <w:b/>
          <w:color w:val="0070C0"/>
          <w:szCs w:val="32"/>
        </w:rPr>
        <w:t># 306f</w:t>
      </w:r>
    </w:p>
    <w:p w:rsidR="00F241DD" w:rsidRPr="00494C2E" w:rsidRDefault="00F241DD" w:rsidP="00BB119E">
      <w:pPr>
        <w:pBdr>
          <w:bottom w:val="single" w:sz="12" w:space="1" w:color="auto"/>
        </w:pBdr>
        <w:tabs>
          <w:tab w:val="left" w:pos="1780"/>
        </w:tabs>
        <w:spacing w:after="0" w:line="240" w:lineRule="auto"/>
        <w:rPr>
          <w:rFonts w:ascii="Preeti" w:hAnsi="Preeti"/>
          <w:b/>
          <w:color w:val="0070C0"/>
          <w:szCs w:val="32"/>
        </w:rPr>
      </w:pPr>
      <w:r w:rsidRPr="00494C2E">
        <w:rPr>
          <w:rFonts w:ascii="Preeti" w:hAnsi="Preeti"/>
          <w:b/>
          <w:color w:val="0070C0"/>
          <w:szCs w:val="32"/>
        </w:rPr>
        <w:t xml:space="preserve">gfd M                                      /f]Ng g+= M </w:t>
      </w:r>
    </w:p>
    <w:p w:rsidR="00D81EA8" w:rsidRDefault="002E101E" w:rsidP="00FF636F">
      <w:pPr>
        <w:spacing w:after="0" w:line="360" w:lineRule="auto"/>
        <w:rPr>
          <w:b/>
          <w:sz w:val="36"/>
        </w:rPr>
      </w:pPr>
      <w:r w:rsidRPr="003C7D63">
        <w:rPr>
          <w:rFonts w:ascii="Preeti" w:hAnsi="Preeti"/>
          <w:b/>
          <w:sz w:val="36"/>
        </w:rPr>
        <w:t>k|=!</w:t>
      </w:r>
      <w:r w:rsidR="003C7D63">
        <w:rPr>
          <w:rFonts w:ascii="Preeti" w:hAnsi="Preeti"/>
          <w:b/>
          <w:sz w:val="36"/>
        </w:rPr>
        <w:t xml:space="preserve"> </w:t>
      </w:r>
      <w:r w:rsidR="00FF636F">
        <w:rPr>
          <w:rFonts w:ascii="Preeti" w:hAnsi="Preeti"/>
          <w:b/>
          <w:sz w:val="36"/>
        </w:rPr>
        <w:t xml:space="preserve"> </w:t>
      </w:r>
      <w:r w:rsidR="00FF636F">
        <w:rPr>
          <w:b/>
          <w:sz w:val="36"/>
        </w:rPr>
        <w:t xml:space="preserve">Write from 1 to 50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2"/>
      </w:tblGrid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b/>
              </w:rPr>
            </w:pPr>
            <w:r w:rsidRPr="00820838">
              <w:rPr>
                <w:b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b/>
              </w:rPr>
            </w:pPr>
            <w:r w:rsidRPr="00820838">
              <w:rPr>
                <w:b/>
              </w:rPr>
              <w:t>50</w:t>
            </w:r>
          </w:p>
        </w:tc>
      </w:tr>
    </w:tbl>
    <w:p w:rsidR="00FF636F" w:rsidRDefault="00FF636F" w:rsidP="00FF636F">
      <w:pPr>
        <w:spacing w:after="0" w:line="360" w:lineRule="auto"/>
        <w:rPr>
          <w:rFonts w:ascii="Preeti" w:hAnsi="Preeti"/>
          <w:b/>
        </w:rPr>
      </w:pPr>
    </w:p>
    <w:p w:rsidR="00FF636F" w:rsidRDefault="00FF636F" w:rsidP="00FF636F">
      <w:pPr>
        <w:spacing w:after="0" w:line="360" w:lineRule="auto"/>
        <w:rPr>
          <w:rFonts w:ascii="Preeti" w:hAnsi="Preeti"/>
          <w:b/>
        </w:rPr>
      </w:pPr>
      <w:r>
        <w:rPr>
          <w:rFonts w:ascii="Preeti" w:hAnsi="Preeti"/>
          <w:b/>
        </w:rPr>
        <w:t xml:space="preserve">k|=@   ! b]vL @) ;Dd n]Vg'xf];\ 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FF636F" w:rsidRPr="00820838" w:rsidTr="00820838"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  <w:r w:rsidRPr="00820838">
              <w:rPr>
                <w:rFonts w:ascii="Preeti" w:hAnsi="Preeti"/>
                <w:b/>
              </w:rPr>
              <w:t>!</w:t>
            </w: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FF636F" w:rsidRPr="00820838" w:rsidTr="00820838">
        <w:trPr>
          <w:gridAfter w:val="1"/>
          <w:wAfter w:w="1008" w:type="dxa"/>
        </w:trPr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008" w:type="dxa"/>
            <w:shd w:val="clear" w:color="auto" w:fill="auto"/>
          </w:tcPr>
          <w:p w:rsidR="00FF636F" w:rsidRPr="00820838" w:rsidRDefault="00FF636F" w:rsidP="00820838">
            <w:pPr>
              <w:spacing w:after="0" w:line="360" w:lineRule="auto"/>
              <w:rPr>
                <w:rFonts w:ascii="Preeti" w:hAnsi="Preeti"/>
                <w:b/>
              </w:rPr>
            </w:pPr>
            <w:r w:rsidRPr="00820838">
              <w:rPr>
                <w:rFonts w:ascii="Preeti" w:hAnsi="Preeti"/>
                <w:b/>
              </w:rPr>
              <w:t>@)</w:t>
            </w:r>
          </w:p>
        </w:tc>
      </w:tr>
    </w:tbl>
    <w:p w:rsidR="00FF636F" w:rsidRDefault="00FF636F" w:rsidP="00FF636F">
      <w:pPr>
        <w:spacing w:after="0" w:line="360" w:lineRule="auto"/>
        <w:rPr>
          <w:rFonts w:ascii="Preeti" w:hAnsi="Preeti"/>
          <w:b/>
        </w:rPr>
      </w:pPr>
    </w:p>
    <w:p w:rsidR="001C486F" w:rsidRDefault="001C486F" w:rsidP="00FF636F">
      <w:pPr>
        <w:spacing w:after="0" w:line="360" w:lineRule="auto"/>
        <w:rPr>
          <w:rFonts w:ascii="Preeti" w:hAnsi="Preeti"/>
          <w:b/>
        </w:rPr>
      </w:pPr>
    </w:p>
    <w:p w:rsidR="00FF636F" w:rsidRDefault="00FF636F" w:rsidP="00FF636F">
      <w:pPr>
        <w:spacing w:after="0" w:line="240" w:lineRule="auto"/>
        <w:rPr>
          <w:b/>
        </w:rPr>
      </w:pPr>
      <w:r>
        <w:rPr>
          <w:rFonts w:ascii="Preeti" w:hAnsi="Preeti"/>
          <w:b/>
        </w:rPr>
        <w:t xml:space="preserve">k|=#  </w:t>
      </w:r>
      <w:r>
        <w:rPr>
          <w:b/>
        </w:rPr>
        <w:t xml:space="preserve">Match the following : 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 xml:space="preserve">             2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1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4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3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6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5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8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7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10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9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12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11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14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13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16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15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18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17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20</w:t>
      </w:r>
    </w:p>
    <w:p w:rsidR="00FF636F" w:rsidRDefault="00FF636F" w:rsidP="001C486F">
      <w:pPr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                  </w:t>
      </w:r>
      <w:r w:rsidR="001C486F">
        <w:rPr>
          <w:b/>
        </w:rPr>
        <w:t>19</w:t>
      </w:r>
    </w:p>
    <w:p w:rsidR="001C486F" w:rsidRDefault="001C486F" w:rsidP="001C486F">
      <w:pPr>
        <w:spacing w:after="0" w:line="240" w:lineRule="auto"/>
        <w:rPr>
          <w:b/>
        </w:rPr>
      </w:pPr>
    </w:p>
    <w:p w:rsidR="001C486F" w:rsidRDefault="001C486F" w:rsidP="001C486F">
      <w:pPr>
        <w:spacing w:after="0" w:line="240" w:lineRule="auto"/>
        <w:rPr>
          <w:b/>
        </w:rPr>
      </w:pPr>
    </w:p>
    <w:p w:rsidR="001C486F" w:rsidRDefault="001C486F" w:rsidP="001C486F">
      <w:pPr>
        <w:spacing w:after="0" w:line="240" w:lineRule="auto"/>
        <w:rPr>
          <w:b/>
        </w:rPr>
      </w:pPr>
    </w:p>
    <w:p w:rsidR="001C486F" w:rsidRDefault="001C486F" w:rsidP="001C486F">
      <w:pPr>
        <w:spacing w:after="0" w:line="240" w:lineRule="auto"/>
        <w:rPr>
          <w:b/>
        </w:rPr>
      </w:pPr>
    </w:p>
    <w:p w:rsidR="001C486F" w:rsidRDefault="001C486F" w:rsidP="001C486F">
      <w:pPr>
        <w:spacing w:after="0" w:line="240" w:lineRule="auto"/>
        <w:rPr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lastRenderedPageBreak/>
        <w:t>k|=$ p:t} c+sdf hf]8f ldnfpm M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                  @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 xml:space="preserve">@             </w:t>
      </w:r>
      <w:r>
        <w:rPr>
          <w:rFonts w:ascii="Preeti" w:hAnsi="Preeti"/>
          <w:b/>
        </w:rPr>
        <w:tab/>
        <w:t>#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#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$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$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%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^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^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%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&amp;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*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*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&amp;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(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!)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!)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(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!!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!@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!@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!!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!#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!$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!$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!#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!%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!^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!^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!%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!&amp;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!*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!*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!&amp;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!(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@)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>@)</w:t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</w:r>
      <w:r>
        <w:rPr>
          <w:rFonts w:ascii="Preeti" w:hAnsi="Preeti"/>
          <w:b/>
        </w:rPr>
        <w:tab/>
        <w:t>!(</w:t>
      </w: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lastRenderedPageBreak/>
        <w:t xml:space="preserve">k|=% h:tfsf] To:t} ;f/ 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2"/>
      </w:tblGrid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b/>
              </w:rPr>
            </w:pPr>
            <w:r w:rsidRPr="00820838">
              <w:rPr>
                <w:b/>
              </w:rPr>
              <w:t>One-1</w:t>
            </w: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b/>
              </w:rPr>
            </w:pPr>
            <w:r w:rsidRPr="00820838">
              <w:rPr>
                <w:b/>
              </w:rPr>
              <w:t>Two-2</w:t>
            </w: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b/>
              </w:rPr>
            </w:pPr>
            <w:r w:rsidRPr="00820838">
              <w:rPr>
                <w:b/>
              </w:rPr>
              <w:t>Three-3</w:t>
            </w: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b/>
              </w:rPr>
            </w:pPr>
            <w:r w:rsidRPr="00820838">
              <w:rPr>
                <w:b/>
              </w:rPr>
              <w:t>Four-4</w:t>
            </w: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b/>
              </w:rPr>
            </w:pPr>
            <w:r w:rsidRPr="00820838">
              <w:rPr>
                <w:b/>
              </w:rPr>
              <w:t>Five-5</w:t>
            </w:r>
          </w:p>
        </w:tc>
      </w:tr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  <w:tr w:rsidR="001C486F" w:rsidRPr="00820838" w:rsidTr="00820838"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1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  <w:tc>
          <w:tcPr>
            <w:tcW w:w="1412" w:type="dxa"/>
            <w:shd w:val="clear" w:color="auto" w:fill="auto"/>
          </w:tcPr>
          <w:p w:rsidR="001C486F" w:rsidRPr="00820838" w:rsidRDefault="001C486F" w:rsidP="00820838">
            <w:pPr>
              <w:spacing w:after="0" w:line="360" w:lineRule="auto"/>
              <w:rPr>
                <w:rFonts w:ascii="Preeti" w:hAnsi="Preeti"/>
                <w:b/>
              </w:rPr>
            </w:pPr>
          </w:p>
        </w:tc>
      </w:tr>
    </w:tbl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</w:p>
    <w:p w:rsidR="001C486F" w:rsidRDefault="001C486F" w:rsidP="001C486F">
      <w:pPr>
        <w:spacing w:after="0" w:line="240" w:lineRule="auto"/>
        <w:rPr>
          <w:rFonts w:ascii="Preeti" w:hAnsi="Preeti"/>
          <w:b/>
        </w:rPr>
      </w:pPr>
      <w:r>
        <w:rPr>
          <w:rFonts w:ascii="Preeti" w:hAnsi="Preeti"/>
          <w:b/>
        </w:rPr>
        <w:t xml:space="preserve">     –z'esfdgf –</w:t>
      </w:r>
    </w:p>
    <w:p w:rsidR="001C486F" w:rsidRPr="001C486F" w:rsidRDefault="001C486F" w:rsidP="001C486F">
      <w:pPr>
        <w:spacing w:after="0" w:line="240" w:lineRule="auto"/>
        <w:rPr>
          <w:rFonts w:ascii="Preeti" w:hAnsi="Preeti"/>
          <w:b/>
          <w:vertAlign w:val="subscript"/>
        </w:rPr>
      </w:pPr>
    </w:p>
    <w:sectPr w:rsidR="001C486F" w:rsidRPr="001C486F" w:rsidSect="00F241DD">
      <w:pgSz w:w="15840" w:h="12240" w:orient="landscape"/>
      <w:pgMar w:top="720" w:right="720" w:bottom="720" w:left="720" w:header="720" w:footer="720" w:gutter="0"/>
      <w:cols w:num="2"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44" w:rsidRDefault="00906544" w:rsidP="00FF636F">
      <w:pPr>
        <w:spacing w:after="0" w:line="240" w:lineRule="auto"/>
      </w:pPr>
      <w:r>
        <w:separator/>
      </w:r>
    </w:p>
  </w:endnote>
  <w:endnote w:type="continuationSeparator" w:id="0">
    <w:p w:rsidR="00906544" w:rsidRDefault="00906544" w:rsidP="00FF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44" w:rsidRDefault="00906544" w:rsidP="00FF636F">
      <w:pPr>
        <w:spacing w:after="0" w:line="240" w:lineRule="auto"/>
      </w:pPr>
      <w:r>
        <w:separator/>
      </w:r>
    </w:p>
  </w:footnote>
  <w:footnote w:type="continuationSeparator" w:id="0">
    <w:p w:rsidR="00906544" w:rsidRDefault="00906544" w:rsidP="00FF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239F"/>
    <w:multiLevelType w:val="hybridMultilevel"/>
    <w:tmpl w:val="5D5CF260"/>
    <w:lvl w:ilvl="0" w:tplc="52BA16F0">
      <w:start w:val="1"/>
      <w:numFmt w:val="decimal"/>
      <w:lvlText w:val="%1"/>
      <w:lvlJc w:val="left"/>
      <w:pPr>
        <w:ind w:left="43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B51D7D"/>
    <w:multiLevelType w:val="hybridMultilevel"/>
    <w:tmpl w:val="54B2B50E"/>
    <w:lvl w:ilvl="0" w:tplc="12A0D8F8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1E770076"/>
    <w:multiLevelType w:val="hybridMultilevel"/>
    <w:tmpl w:val="757485E8"/>
    <w:lvl w:ilvl="0" w:tplc="C76E545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B6"/>
    <w:rsid w:val="0002665D"/>
    <w:rsid w:val="0004464F"/>
    <w:rsid w:val="000D0C05"/>
    <w:rsid w:val="000D119E"/>
    <w:rsid w:val="000D33C6"/>
    <w:rsid w:val="001801B6"/>
    <w:rsid w:val="001C486F"/>
    <w:rsid w:val="002A58E5"/>
    <w:rsid w:val="002E101E"/>
    <w:rsid w:val="003130D2"/>
    <w:rsid w:val="00394D62"/>
    <w:rsid w:val="003C7D63"/>
    <w:rsid w:val="00411EB1"/>
    <w:rsid w:val="00491822"/>
    <w:rsid w:val="00494C2E"/>
    <w:rsid w:val="0055278B"/>
    <w:rsid w:val="00576B13"/>
    <w:rsid w:val="005E0D4B"/>
    <w:rsid w:val="006C27D3"/>
    <w:rsid w:val="00714142"/>
    <w:rsid w:val="00717827"/>
    <w:rsid w:val="00775B66"/>
    <w:rsid w:val="008025E5"/>
    <w:rsid w:val="00820838"/>
    <w:rsid w:val="008D23E7"/>
    <w:rsid w:val="008D2EBE"/>
    <w:rsid w:val="00906544"/>
    <w:rsid w:val="00960D88"/>
    <w:rsid w:val="00960FEC"/>
    <w:rsid w:val="009C2B5F"/>
    <w:rsid w:val="009D2F1E"/>
    <w:rsid w:val="009D2FB0"/>
    <w:rsid w:val="00A312A6"/>
    <w:rsid w:val="00A404CC"/>
    <w:rsid w:val="00A860F8"/>
    <w:rsid w:val="00AA3525"/>
    <w:rsid w:val="00B16111"/>
    <w:rsid w:val="00B71948"/>
    <w:rsid w:val="00B8259D"/>
    <w:rsid w:val="00B8408C"/>
    <w:rsid w:val="00BB119E"/>
    <w:rsid w:val="00BC40BC"/>
    <w:rsid w:val="00BF7CD9"/>
    <w:rsid w:val="00D30CAE"/>
    <w:rsid w:val="00D81EA8"/>
    <w:rsid w:val="00DD4901"/>
    <w:rsid w:val="00E10A31"/>
    <w:rsid w:val="00E11355"/>
    <w:rsid w:val="00EF4B0D"/>
    <w:rsid w:val="00F241DD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9FEAA-83E4-458F-9B56-3E1FD82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9E"/>
    <w:pPr>
      <w:spacing w:after="200" w:line="276" w:lineRule="auto"/>
    </w:pPr>
    <w:rPr>
      <w:rFonts w:cs="Times New Roman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BB119E"/>
    <w:rPr>
      <w:rFonts w:cs="Times New Roman"/>
      <w:sz w:val="32"/>
      <w:szCs w:val="22"/>
      <w:lang w:bidi="ar-SA"/>
    </w:rPr>
  </w:style>
  <w:style w:type="character" w:styleId="PlaceholderText">
    <w:name w:val="Placeholder Text"/>
    <w:uiPriority w:val="99"/>
    <w:semiHidden/>
    <w:rsid w:val="00BC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40B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1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63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636F"/>
    <w:rPr>
      <w:rFonts w:cs="Times New Roman"/>
      <w:sz w:val="3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63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636F"/>
    <w:rPr>
      <w:rFonts w:cs="Times New Roman"/>
      <w:sz w:val="32"/>
      <w:szCs w:val="22"/>
    </w:rPr>
  </w:style>
  <w:style w:type="paragraph" w:styleId="NormalWeb">
    <w:name w:val="Normal (Web)"/>
    <w:basedOn w:val="Normal"/>
    <w:uiPriority w:val="99"/>
    <w:semiHidden/>
    <w:unhideWhenUsed/>
    <w:rsid w:val="001801B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questions%20for%20final%20examination\class%20ecd%20mat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ecd math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cp:lastPrinted>2024-03-09T08:27:00Z</cp:lastPrinted>
  <dcterms:created xsi:type="dcterms:W3CDTF">2024-03-09T08:26:00Z</dcterms:created>
  <dcterms:modified xsi:type="dcterms:W3CDTF">2024-03-09T08:27:00Z</dcterms:modified>
</cp:coreProperties>
</file>